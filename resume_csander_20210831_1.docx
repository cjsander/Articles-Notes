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3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430"/>
        <w:gridCol w:w="8172"/>
      </w:tblGrid>
      <w:tr w:rsidR="002C2CDD" w:rsidRPr="00906BEE" w14:paraId="2F355DCF" w14:textId="77777777" w:rsidTr="00DD6114">
        <w:tc>
          <w:tcPr>
            <w:tcW w:w="2430" w:type="dxa"/>
            <w:tcMar>
              <w:top w:w="504" w:type="dxa"/>
              <w:right w:w="720" w:type="dxa"/>
            </w:tcMar>
          </w:tcPr>
          <w:p w14:paraId="1ECD4309" w14:textId="19D709F5" w:rsidR="00523479" w:rsidRPr="00906BEE" w:rsidRDefault="00523479" w:rsidP="00523479">
            <w:pPr>
              <w:pStyle w:val="Initials"/>
            </w:pPr>
          </w:p>
          <w:p w14:paraId="43916C10" w14:textId="77777777" w:rsidR="00A50939" w:rsidRPr="00906BEE" w:rsidRDefault="006A065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38A517029E7425A8E9F4515F280FF85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30A8CAB4" w14:textId="7091FCF7" w:rsidR="002C2CDD" w:rsidRPr="00906BEE" w:rsidRDefault="002147C0" w:rsidP="002147C0">
            <w:r>
              <w:t xml:space="preserve">Seeking opportunities in Mastercard for a lateral move using current skillsets or new trajectories including Java, Python, </w:t>
            </w:r>
            <w:r w:rsidR="002B77FA">
              <w:t>etc</w:t>
            </w:r>
          </w:p>
          <w:p w14:paraId="56752CD6" w14:textId="77777777" w:rsidR="002C2CDD" w:rsidRPr="00906BEE" w:rsidRDefault="006A065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CC3FB579FCE4760A7A11FCF9DEC21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6845F896" w14:textId="02FFE854" w:rsidR="00741125" w:rsidRPr="00906BEE" w:rsidRDefault="00733C9D" w:rsidP="00741125">
            <w:r>
              <w:t>C#, .NET CORE (2</w:t>
            </w:r>
            <w:r w:rsidR="00801480">
              <w:t>,3,</w:t>
            </w:r>
            <w:r>
              <w:t xml:space="preserve">5), API (REST, Web, Open), </w:t>
            </w:r>
            <w:r w:rsidR="001C2170">
              <w:t xml:space="preserve"> </w:t>
            </w:r>
            <w:r w:rsidR="00EE5EB9">
              <w:t xml:space="preserve">Splunk, </w:t>
            </w:r>
            <w:r>
              <w:t xml:space="preserve">Microservices, Entity Framework, XML, JSON, MVC, </w:t>
            </w:r>
            <w:r w:rsidR="00801480">
              <w:t xml:space="preserve">SAML, </w:t>
            </w:r>
            <w:r>
              <w:t xml:space="preserve">LINQ, </w:t>
            </w:r>
            <w:r w:rsidR="00BA7107">
              <w:t xml:space="preserve">Azure, </w:t>
            </w:r>
            <w:r>
              <w:t>TypeScript, SQL Server, Oracle</w:t>
            </w:r>
            <w:r w:rsidR="00E75325">
              <w:t xml:space="preserve">, </w:t>
            </w:r>
            <w:r w:rsidR="00644952">
              <w:t>Agile, Iterative, and Test-Driven methodologies</w:t>
            </w:r>
          </w:p>
        </w:tc>
        <w:tc>
          <w:tcPr>
            <w:tcW w:w="817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866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953"/>
            </w:tblGrid>
            <w:tr w:rsidR="00C612DA" w:rsidRPr="00906BEE" w14:paraId="44F1478A" w14:textId="77777777" w:rsidTr="00BE61BF">
              <w:trPr>
                <w:trHeight w:hRule="exact" w:val="1287"/>
                <w:jc w:val="center"/>
              </w:trPr>
              <w:tc>
                <w:tcPr>
                  <w:tcW w:w="6551" w:type="dxa"/>
                  <w:vAlign w:val="center"/>
                </w:tcPr>
                <w:p w14:paraId="5F5E9371" w14:textId="793B7A4A" w:rsidR="00C612DA" w:rsidRPr="00906BEE" w:rsidRDefault="006A065F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674BB61C54F45BCB8185A0C1E9AB64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733C9D">
                        <w:t>CHRYSTAL SANDER</w:t>
                      </w:r>
                    </w:sdtContent>
                  </w:sdt>
                </w:p>
                <w:p w14:paraId="4A4B470B" w14:textId="3ABB45F3" w:rsidR="00906BEE" w:rsidRPr="00906BEE" w:rsidRDefault="006A065F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AAADF0BBCDE94AED9AC014246D77903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61BF">
                        <w:t xml:space="preserve">SENIOR </w:t>
                      </w:r>
                      <w:r w:rsidR="00733C9D">
                        <w:t>SOFTWARE ENGINEER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77524B1A" w14:textId="0AAFBAE9" w:rsidR="002C2CDD" w:rsidRPr="00906BEE" w:rsidRDefault="00E75325" w:rsidP="007569C1">
            <w:pPr>
              <w:pStyle w:val="Heading3"/>
            </w:pPr>
            <w:r>
              <w:t>DATA &amp; SERVICES</w:t>
            </w:r>
          </w:p>
          <w:p w14:paraId="2B1819B6" w14:textId="1FE7FE02" w:rsidR="002C2CDD" w:rsidRPr="00906BEE" w:rsidRDefault="00E75325" w:rsidP="007569C1">
            <w:pPr>
              <w:pStyle w:val="Heading4"/>
            </w:pPr>
            <w:r>
              <w:t>DATA PUBLISHING</w:t>
            </w:r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827EECD35FD642BBA5045773197B164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3AF9EB2E4560424BAF4172464EB32D8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569F18EF" w14:textId="69C00CEE" w:rsidR="002C2CDD" w:rsidRPr="00906BEE" w:rsidRDefault="002147C0" w:rsidP="007569C1">
            <w:r>
              <w:t>Evolving TAO/TAMO solutions, Bulk Copy Program, Active Batch, ETL, MinIO, Compression &amp; Extraction technologies</w:t>
            </w:r>
            <w:r w:rsidR="004E2117">
              <w:t xml:space="preserve">, </w:t>
            </w:r>
          </w:p>
          <w:p w14:paraId="308C5D0B" w14:textId="5AB09D24" w:rsidR="002C2CDD" w:rsidRPr="00906BEE" w:rsidRDefault="00E75325" w:rsidP="007569C1">
            <w:pPr>
              <w:pStyle w:val="Heading4"/>
            </w:pPr>
            <w:r>
              <w:t>DATA SERVICE MANAGEMENT</w:t>
            </w:r>
            <w:r w:rsidR="002C2CDD" w:rsidRPr="00906BEE">
              <w:t xml:space="preserve"> •  </w:t>
            </w:r>
            <w:r w:rsidR="00644952">
              <w:t>2019</w:t>
            </w:r>
            <w:r w:rsidR="00F47E97" w:rsidRPr="00906BEE">
              <w:t xml:space="preserve"> – </w:t>
            </w:r>
            <w:r w:rsidR="00644952">
              <w:t>2020</w:t>
            </w:r>
          </w:p>
          <w:p w14:paraId="13DA4F22" w14:textId="1F3E5848" w:rsidR="002C2CDD" w:rsidRDefault="00644952" w:rsidP="007569C1">
            <w:r>
              <w:t>TA Calc, DSM, Frontend w/ React and Redux, Portfolio Mapping Features</w:t>
            </w:r>
          </w:p>
          <w:p w14:paraId="743F69F6" w14:textId="4C0321B6" w:rsidR="00E75325" w:rsidRPr="00906BEE" w:rsidRDefault="001C2170" w:rsidP="00E75325">
            <w:pPr>
              <w:pStyle w:val="Heading4"/>
            </w:pPr>
            <w:r>
              <w:t>DATA SERVICES</w:t>
            </w:r>
            <w:r w:rsidR="00E75325" w:rsidRPr="00906BEE">
              <w:t xml:space="preserve"> •  </w:t>
            </w:r>
            <w:r>
              <w:t>2018</w:t>
            </w:r>
            <w:r w:rsidR="00E75325" w:rsidRPr="00906BEE">
              <w:t xml:space="preserve"> –</w:t>
            </w:r>
            <w:r>
              <w:t xml:space="preserve"> 20</w:t>
            </w:r>
            <w:r w:rsidR="00644952">
              <w:t>19</w:t>
            </w:r>
          </w:p>
          <w:p w14:paraId="592D3312" w14:textId="1B636D98" w:rsidR="00E75325" w:rsidRDefault="001C2170" w:rsidP="00E75325">
            <w:r>
              <w:t>Ad Intelligence/Media Management, MIC1.0</w:t>
            </w:r>
            <w:r w:rsidR="007C4718">
              <w:t>/</w:t>
            </w:r>
            <w:r w:rsidR="00644952">
              <w:t>AIC,</w:t>
            </w:r>
            <w:r>
              <w:t xml:space="preserve"> API migrations from OpenAPI to XML Gateway, TLS migrations, UI enhancements, Developed and implemented Git repository strategies, CICD, Jenkins</w:t>
            </w:r>
            <w:r w:rsidR="00644952">
              <w:t>, Javascript</w:t>
            </w:r>
          </w:p>
          <w:p w14:paraId="02A6F4C6" w14:textId="1D49A77F" w:rsidR="00DD6114" w:rsidRPr="00906BEE" w:rsidRDefault="00DD6114" w:rsidP="00DD6114">
            <w:pPr>
              <w:pStyle w:val="Heading4"/>
            </w:pPr>
            <w:r>
              <w:t>DATA WAREHOUSE / O&amp;T</w:t>
            </w:r>
            <w:r w:rsidRPr="00906BEE">
              <w:t xml:space="preserve"> •  </w:t>
            </w:r>
            <w:r w:rsidR="00D5542D">
              <w:t>2017 - 2019</w:t>
            </w:r>
          </w:p>
          <w:p w14:paraId="507027D9" w14:textId="72906F48" w:rsidR="00DD6114" w:rsidRDefault="00D5542D" w:rsidP="00DD6114">
            <w:r>
              <w:t xml:space="preserve">Location Services, </w:t>
            </w:r>
            <w:r w:rsidR="00CF34CE">
              <w:t>Common Delivery Platform, Transaction Analysis</w:t>
            </w:r>
          </w:p>
          <w:p w14:paraId="391A808D" w14:textId="77777777" w:rsidR="002C2CDD" w:rsidRPr="00906BEE" w:rsidRDefault="006A065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66F1B8204C0463182AA796E1D82DF9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8C279B6" w14:textId="389AFC0E" w:rsidR="002C2CDD" w:rsidRPr="00906BEE" w:rsidRDefault="007B0A52" w:rsidP="007569C1">
            <w:pPr>
              <w:pStyle w:val="Heading4"/>
            </w:pPr>
            <w:r>
              <w:t>MASTER OF ARTS</w:t>
            </w:r>
            <w:r w:rsidR="002C2CDD" w:rsidRPr="00906BEE">
              <w:t xml:space="preserve"> • </w:t>
            </w:r>
            <w:r>
              <w:t>1997</w:t>
            </w:r>
            <w:r w:rsidR="002C2CDD" w:rsidRPr="00906BEE">
              <w:t xml:space="preserve"> • </w:t>
            </w:r>
            <w:r>
              <w:t>WebSTER UNIVERSITY</w:t>
            </w:r>
          </w:p>
          <w:p w14:paraId="44082C80" w14:textId="77777777" w:rsidR="00613731" w:rsidRDefault="00613731" w:rsidP="007569C1">
            <w:pPr>
              <w:pStyle w:val="Heading4"/>
            </w:pPr>
          </w:p>
          <w:p w14:paraId="24F07F44" w14:textId="34E56DE9" w:rsidR="002C2CDD" w:rsidRPr="00906BEE" w:rsidRDefault="007B0A52" w:rsidP="00613731">
            <w:pPr>
              <w:pStyle w:val="Heading4"/>
            </w:pPr>
            <w:r>
              <w:t>BACHELOR OF SCIENCE</w:t>
            </w:r>
            <w:r w:rsidR="002C2CDD" w:rsidRPr="00906BEE">
              <w:t xml:space="preserve"> • </w:t>
            </w:r>
            <w:r>
              <w:t>1995</w:t>
            </w:r>
            <w:r w:rsidR="002C2CDD" w:rsidRPr="00906BEE">
              <w:t xml:space="preserve"> • </w:t>
            </w:r>
            <w:r>
              <w:t>SOUTHEAST MISSOURI STATE UNIVERSITY</w:t>
            </w:r>
          </w:p>
          <w:p w14:paraId="394F1245" w14:textId="65BBBD4C" w:rsidR="002C2CDD" w:rsidRPr="00906BEE" w:rsidRDefault="000D72EC" w:rsidP="007569C1">
            <w:pPr>
              <w:pStyle w:val="Heading3"/>
            </w:pPr>
            <w:r>
              <w:t>EXTRACURRICULAR</w:t>
            </w:r>
          </w:p>
          <w:p w14:paraId="297CAE3F" w14:textId="4DDE9C29" w:rsidR="00741125" w:rsidRPr="00906BEE" w:rsidRDefault="000D72EC" w:rsidP="00741125">
            <w:r>
              <w:t xml:space="preserve">Participation in Hack-A-Thons, Girls 4 Tech, </w:t>
            </w:r>
            <w:r w:rsidR="00DA1B43">
              <w:t xml:space="preserve">Junior Achievement, </w:t>
            </w:r>
            <w:r w:rsidR="009A768C">
              <w:t>DotNet Guild, Architecht Guild, P</w:t>
            </w:r>
          </w:p>
        </w:tc>
      </w:tr>
    </w:tbl>
    <w:p w14:paraId="2D5CAD82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69F5" w14:textId="77777777" w:rsidR="00733C9D" w:rsidRDefault="00733C9D" w:rsidP="00713050">
      <w:pPr>
        <w:spacing w:line="240" w:lineRule="auto"/>
      </w:pPr>
      <w:r>
        <w:separator/>
      </w:r>
    </w:p>
  </w:endnote>
  <w:endnote w:type="continuationSeparator" w:id="0">
    <w:p w14:paraId="04BA1664" w14:textId="77777777" w:rsidR="00733C9D" w:rsidRDefault="00733C9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F1E666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0717E6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E22E511" wp14:editId="4BBAADA5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5BA3BD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2CB89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3A45F25" wp14:editId="63E2DDD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65322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B2FB6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6655CF" wp14:editId="1DF6969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A04D6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64A51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FC78D3" wp14:editId="4BB3F93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56FAE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5417CE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C4B71B4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55603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BDCD2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74F75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0870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60F274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808FC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26B8BAA" wp14:editId="02D9E1D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06EE0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6DA27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BB88EFF" wp14:editId="7252D3CF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70075B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FE468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E9490D3" wp14:editId="5484ECC1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631DE9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E4BC0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B9CEE" wp14:editId="434010C1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0FE0F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DD3F5BE" w14:textId="77777777" w:rsidTr="006D76B1">
      <w:sdt>
        <w:sdtPr>
          <w:id w:val="206994694"/>
          <w:placeholder>
            <w:docPart w:val="FF599CB687C64EEAAE37266F09B694F2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E6184A2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3E859A6EAD994CFAB25152AAF97DF5D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E2A3881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00AFA8B799074F28A35C26497845BD14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4C69E3B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>
            <w:docPart w:val="C205380FB2F2420199418F7B1DB4C64B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2B11087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678746A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EECC" w14:textId="77777777" w:rsidR="00733C9D" w:rsidRDefault="00733C9D" w:rsidP="00713050">
      <w:pPr>
        <w:spacing w:line="240" w:lineRule="auto"/>
      </w:pPr>
      <w:r>
        <w:separator/>
      </w:r>
    </w:p>
  </w:footnote>
  <w:footnote w:type="continuationSeparator" w:id="0">
    <w:p w14:paraId="40845C7F" w14:textId="77777777" w:rsidR="00733C9D" w:rsidRDefault="00733C9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5EAAF4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2204E6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C06633B" wp14:editId="2C19A02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FDEDFF0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6F91E0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C6D61C4" w14:textId="77777777" w:rsidR="001A5CA9" w:rsidRPr="009B3C40" w:rsidRDefault="006A065F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39ED5A628A2E4D3EADB69EEE10E4C284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B4CA8EC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r>
                  <w:t xml:space="preserve">| </w:t>
                </w:r>
              </w:p>
            </w:tc>
          </w:tr>
        </w:tbl>
        <w:p w14:paraId="6E00F602" w14:textId="77777777" w:rsidR="001A5CA9" w:rsidRPr="00F207C0" w:rsidRDefault="001A5CA9" w:rsidP="001A5CA9"/>
      </w:tc>
    </w:tr>
  </w:tbl>
  <w:p w14:paraId="0752F6B6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9D"/>
    <w:rsid w:val="00091382"/>
    <w:rsid w:val="000A07DA"/>
    <w:rsid w:val="000A2BFA"/>
    <w:rsid w:val="000B0619"/>
    <w:rsid w:val="000B61CA"/>
    <w:rsid w:val="000D72EC"/>
    <w:rsid w:val="000F7610"/>
    <w:rsid w:val="00114ED7"/>
    <w:rsid w:val="001300CA"/>
    <w:rsid w:val="00140B0E"/>
    <w:rsid w:val="001A05F7"/>
    <w:rsid w:val="001A5CA9"/>
    <w:rsid w:val="001B2AC1"/>
    <w:rsid w:val="001B403A"/>
    <w:rsid w:val="001C2170"/>
    <w:rsid w:val="001F4583"/>
    <w:rsid w:val="002147C0"/>
    <w:rsid w:val="00217980"/>
    <w:rsid w:val="00271662"/>
    <w:rsid w:val="0027404F"/>
    <w:rsid w:val="00290AAA"/>
    <w:rsid w:val="00293B83"/>
    <w:rsid w:val="002B091C"/>
    <w:rsid w:val="002B77FA"/>
    <w:rsid w:val="002C2CDD"/>
    <w:rsid w:val="002D45C6"/>
    <w:rsid w:val="002F03FA"/>
    <w:rsid w:val="002F24B7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6514"/>
    <w:rsid w:val="004A24CC"/>
    <w:rsid w:val="004E2117"/>
    <w:rsid w:val="00523479"/>
    <w:rsid w:val="00543DB7"/>
    <w:rsid w:val="005729B0"/>
    <w:rsid w:val="00583E4F"/>
    <w:rsid w:val="00613731"/>
    <w:rsid w:val="00641630"/>
    <w:rsid w:val="00644952"/>
    <w:rsid w:val="00684488"/>
    <w:rsid w:val="006A3CE7"/>
    <w:rsid w:val="006A7746"/>
    <w:rsid w:val="006C4C50"/>
    <w:rsid w:val="006D76B1"/>
    <w:rsid w:val="00713050"/>
    <w:rsid w:val="00733C9D"/>
    <w:rsid w:val="00741125"/>
    <w:rsid w:val="00746F7F"/>
    <w:rsid w:val="007569C1"/>
    <w:rsid w:val="00763832"/>
    <w:rsid w:val="00772919"/>
    <w:rsid w:val="007B0A52"/>
    <w:rsid w:val="007C4718"/>
    <w:rsid w:val="007D2696"/>
    <w:rsid w:val="007D2FD2"/>
    <w:rsid w:val="007D406E"/>
    <w:rsid w:val="007D6458"/>
    <w:rsid w:val="00801480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F43F7"/>
    <w:rsid w:val="00906BEE"/>
    <w:rsid w:val="009243E7"/>
    <w:rsid w:val="00985D58"/>
    <w:rsid w:val="009A768C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815E0"/>
    <w:rsid w:val="00BA5B40"/>
    <w:rsid w:val="00BA7107"/>
    <w:rsid w:val="00BD0206"/>
    <w:rsid w:val="00BE61BF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CF34CE"/>
    <w:rsid w:val="00D04109"/>
    <w:rsid w:val="00D5542D"/>
    <w:rsid w:val="00D97A41"/>
    <w:rsid w:val="00DA1B43"/>
    <w:rsid w:val="00DD3CF6"/>
    <w:rsid w:val="00DD6114"/>
    <w:rsid w:val="00DD6416"/>
    <w:rsid w:val="00DF4E0A"/>
    <w:rsid w:val="00E02DCD"/>
    <w:rsid w:val="00E12C60"/>
    <w:rsid w:val="00E22E87"/>
    <w:rsid w:val="00E57630"/>
    <w:rsid w:val="00E75325"/>
    <w:rsid w:val="00E86C2B"/>
    <w:rsid w:val="00EB2D52"/>
    <w:rsid w:val="00EE5EB9"/>
    <w:rsid w:val="00EF7CC9"/>
    <w:rsid w:val="00F207C0"/>
    <w:rsid w:val="00F20AE5"/>
    <w:rsid w:val="00F47E97"/>
    <w:rsid w:val="00F645C7"/>
    <w:rsid w:val="00FD785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A2E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ys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8A517029E7425A8E9F4515F280F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9E8CC-8341-4D98-BC06-CB73971D4696}"/>
      </w:docPartPr>
      <w:docPartBody>
        <w:p w:rsidR="00000000" w:rsidRDefault="00553427">
          <w:pPr>
            <w:pStyle w:val="C38A517029E7425A8E9F4515F280FF85"/>
          </w:pPr>
          <w:r w:rsidRPr="00906BEE">
            <w:t>Objective</w:t>
          </w:r>
        </w:p>
      </w:docPartBody>
    </w:docPart>
    <w:docPart>
      <w:docPartPr>
        <w:name w:val="5CC3FB579FCE4760A7A11FCF9DEC2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6A94F-DE05-4CFC-B1DC-1B0E08703E08}"/>
      </w:docPartPr>
      <w:docPartBody>
        <w:p w:rsidR="00000000" w:rsidRDefault="00553427">
          <w:pPr>
            <w:pStyle w:val="5CC3FB579FCE4760A7A11FCF9DEC21F9"/>
          </w:pPr>
          <w:r w:rsidRPr="00906BEE">
            <w:t>Skills</w:t>
          </w:r>
        </w:p>
      </w:docPartBody>
    </w:docPart>
    <w:docPart>
      <w:docPartPr>
        <w:name w:val="9674BB61C54F45BCB8185A0C1E9AB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EBCFF-DFF4-4C2D-AEEA-070CE26F8D7C}"/>
      </w:docPartPr>
      <w:docPartBody>
        <w:p w:rsidR="00000000" w:rsidRDefault="00553427">
          <w:pPr>
            <w:pStyle w:val="9674BB61C54F45BCB8185A0C1E9AB64F"/>
          </w:pPr>
          <w:r>
            <w:t>Your name</w:t>
          </w:r>
        </w:p>
      </w:docPartBody>
    </w:docPart>
    <w:docPart>
      <w:docPartPr>
        <w:name w:val="AAADF0BBCDE94AED9AC014246D77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3D179-8E2A-4CE5-9036-9E5D680D7877}"/>
      </w:docPartPr>
      <w:docPartBody>
        <w:p w:rsidR="00000000" w:rsidRDefault="00553427">
          <w:pPr>
            <w:pStyle w:val="AAADF0BBCDE94AED9AC014246D779031"/>
          </w:pPr>
          <w:r w:rsidRPr="007D6458">
            <w:t>Profession or Industry</w:t>
          </w:r>
        </w:p>
      </w:docPartBody>
    </w:docPart>
    <w:docPart>
      <w:docPartPr>
        <w:name w:val="827EECD35FD642BBA5045773197B1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03CF-45F2-4E83-8F06-013C08781EBA}"/>
      </w:docPartPr>
      <w:docPartBody>
        <w:p w:rsidR="00000000" w:rsidRDefault="00553427">
          <w:pPr>
            <w:pStyle w:val="827EECD35FD642BBA5045773197B164F"/>
          </w:pPr>
          <w:r w:rsidRPr="00906BEE">
            <w:t>Dates From</w:t>
          </w:r>
        </w:p>
      </w:docPartBody>
    </w:docPart>
    <w:docPart>
      <w:docPartPr>
        <w:name w:val="3AF9EB2E4560424BAF4172464EB32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DA158-1CF0-460C-BDC2-1953D1449A10}"/>
      </w:docPartPr>
      <w:docPartBody>
        <w:p w:rsidR="00000000" w:rsidRDefault="00553427">
          <w:pPr>
            <w:pStyle w:val="3AF9EB2E4560424BAF4172464EB32D89"/>
          </w:pPr>
          <w:r w:rsidRPr="00906BEE">
            <w:t>To</w:t>
          </w:r>
        </w:p>
      </w:docPartBody>
    </w:docPart>
    <w:docPart>
      <w:docPartPr>
        <w:name w:val="466F1B8204C0463182AA796E1D82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39D1-44E5-49CC-A72B-CC1F0AFBECB6}"/>
      </w:docPartPr>
      <w:docPartBody>
        <w:p w:rsidR="00000000" w:rsidRDefault="00553427">
          <w:pPr>
            <w:pStyle w:val="466F1B8204C0463182AA796E1D82DF93"/>
          </w:pPr>
          <w:r w:rsidRPr="00906BEE">
            <w:t>Education</w:t>
          </w:r>
        </w:p>
      </w:docPartBody>
    </w:docPart>
    <w:docPart>
      <w:docPartPr>
        <w:name w:val="39ED5A628A2E4D3EADB69EEE10E4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A78A9-4697-4C56-B8E5-3A5F3E6FCBF0}"/>
      </w:docPartPr>
      <w:docPartBody>
        <w:p w:rsidR="00000000" w:rsidRDefault="00553427">
          <w:pPr>
            <w:pStyle w:val="39ED5A628A2E4D3EADB69EEE10E4C284"/>
          </w:pPr>
          <w:r w:rsidRPr="00906BEE">
            <w:t>School</w:t>
          </w:r>
        </w:p>
      </w:docPartBody>
    </w:docPart>
    <w:docPart>
      <w:docPartPr>
        <w:name w:val="FF599CB687C64EEAAE37266F09B69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5ACA9-AE77-4E43-BC93-9CD3AE2F2E20}"/>
      </w:docPartPr>
      <w:docPartBody>
        <w:p w:rsidR="00000000" w:rsidRDefault="00553427">
          <w:pPr>
            <w:pStyle w:val="FF599CB687C64EEAAE37266F09B694F2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  <w:docPart>
      <w:docPartPr>
        <w:name w:val="3E859A6EAD994CFAB25152AAF97DF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63B85-B11D-4D26-B387-93411EA3B036}"/>
      </w:docPartPr>
      <w:docPartBody>
        <w:p w:rsidR="00000000" w:rsidRDefault="00553427" w:rsidP="00553427">
          <w:pPr>
            <w:pStyle w:val="3E859A6EAD994CFAB25152AAF97DF5D9"/>
          </w:pPr>
          <w:r w:rsidRPr="00906BEE">
            <w:t>Dates From</w:t>
          </w:r>
        </w:p>
      </w:docPartBody>
    </w:docPart>
    <w:docPart>
      <w:docPartPr>
        <w:name w:val="00AFA8B799074F28A35C26497845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871FF-DA3E-4BAB-ABD0-7418CC18FED6}"/>
      </w:docPartPr>
      <w:docPartBody>
        <w:p w:rsidR="00000000" w:rsidRDefault="00553427" w:rsidP="00553427">
          <w:pPr>
            <w:pStyle w:val="00AFA8B799074F28A35C26497845BD14"/>
          </w:pPr>
          <w:r w:rsidRPr="00906BEE">
            <w:t>To</w:t>
          </w:r>
        </w:p>
      </w:docPartBody>
    </w:docPart>
    <w:docPart>
      <w:docPartPr>
        <w:name w:val="C205380FB2F2420199418F7B1DB4C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D90C1-4555-481D-865A-65D531F10949}"/>
      </w:docPartPr>
      <w:docPartBody>
        <w:p w:rsidR="00000000" w:rsidRDefault="00553427" w:rsidP="00553427">
          <w:pPr>
            <w:pStyle w:val="C205380FB2F2420199418F7B1DB4C64B"/>
          </w:pPr>
          <w:r w:rsidRPr="00906BEE">
            <w:t>Think about the size of the team you led, the number of projects you balanced, or the number of articles you wrote.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7"/>
    <w:rsid w:val="0055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A1EE18A9A457EA28927E5A5FDAD2D">
    <w:name w:val="40AA1EE18A9A457EA28927E5A5FDAD2D"/>
  </w:style>
  <w:style w:type="paragraph" w:customStyle="1" w:styleId="C38A517029E7425A8E9F4515F280FF85">
    <w:name w:val="C38A517029E7425A8E9F4515F280FF85"/>
  </w:style>
  <w:style w:type="paragraph" w:customStyle="1" w:styleId="F28849E6C1D64F9594B27CD21E35E373">
    <w:name w:val="F28849E6C1D64F9594B27CD21E35E373"/>
  </w:style>
  <w:style w:type="paragraph" w:customStyle="1" w:styleId="5CC3FB579FCE4760A7A11FCF9DEC21F9">
    <w:name w:val="5CC3FB579FCE4760A7A11FCF9DEC21F9"/>
  </w:style>
  <w:style w:type="paragraph" w:customStyle="1" w:styleId="E4AD9293F1D94528BE18597146DBBB46">
    <w:name w:val="E4AD9293F1D94528BE18597146DBBB46"/>
  </w:style>
  <w:style w:type="paragraph" w:customStyle="1" w:styleId="9674BB61C54F45BCB8185A0C1E9AB64F">
    <w:name w:val="9674BB61C54F45BCB8185A0C1E9AB64F"/>
  </w:style>
  <w:style w:type="paragraph" w:customStyle="1" w:styleId="AAADF0BBCDE94AED9AC014246D779031">
    <w:name w:val="AAADF0BBCDE94AED9AC014246D779031"/>
  </w:style>
  <w:style w:type="paragraph" w:customStyle="1" w:styleId="8F7BD26E152543DC98EB3E9364142377">
    <w:name w:val="8F7BD26E152543DC98EB3E9364142377"/>
  </w:style>
  <w:style w:type="paragraph" w:customStyle="1" w:styleId="0B47E2B0359F4A47B9B81514E08B9DE9">
    <w:name w:val="0B47E2B0359F4A47B9B81514E08B9DE9"/>
  </w:style>
  <w:style w:type="paragraph" w:customStyle="1" w:styleId="92685C419D154656BAEE4C6969960DD0">
    <w:name w:val="92685C419D154656BAEE4C6969960DD0"/>
  </w:style>
  <w:style w:type="paragraph" w:customStyle="1" w:styleId="29C20B69F3354717AD5AA5040313CF14">
    <w:name w:val="29C20B69F3354717AD5AA5040313CF14"/>
  </w:style>
  <w:style w:type="paragraph" w:customStyle="1" w:styleId="827EECD35FD642BBA5045773197B164F">
    <w:name w:val="827EECD35FD642BBA5045773197B164F"/>
  </w:style>
  <w:style w:type="paragraph" w:customStyle="1" w:styleId="3AF9EB2E4560424BAF4172464EB32D89">
    <w:name w:val="3AF9EB2E4560424BAF4172464EB32D89"/>
  </w:style>
  <w:style w:type="paragraph" w:customStyle="1" w:styleId="FEBE4FA5A5AB4F5B893F9A2EDD30C7C2">
    <w:name w:val="FEBE4FA5A5AB4F5B893F9A2EDD30C7C2"/>
  </w:style>
  <w:style w:type="paragraph" w:customStyle="1" w:styleId="F0FF297912934B7E96BBCCB165E7B0B9">
    <w:name w:val="F0FF297912934B7E96BBCCB165E7B0B9"/>
  </w:style>
  <w:style w:type="paragraph" w:customStyle="1" w:styleId="A2E1A53622D74529A10A899FE03CDC40">
    <w:name w:val="A2E1A53622D74529A10A899FE03CDC40"/>
  </w:style>
  <w:style w:type="paragraph" w:customStyle="1" w:styleId="0B516F5C5B904953BFFB1AC4EA1222B6">
    <w:name w:val="0B516F5C5B904953BFFB1AC4EA1222B6"/>
  </w:style>
  <w:style w:type="paragraph" w:customStyle="1" w:styleId="55244CD26B944304A29B8BB61458255D">
    <w:name w:val="55244CD26B944304A29B8BB61458255D"/>
  </w:style>
  <w:style w:type="paragraph" w:customStyle="1" w:styleId="1F00646211D844B08B219479299E5B94">
    <w:name w:val="1F00646211D844B08B219479299E5B94"/>
  </w:style>
  <w:style w:type="paragraph" w:customStyle="1" w:styleId="466F1B8204C0463182AA796E1D82DF93">
    <w:name w:val="466F1B8204C0463182AA796E1D82DF93"/>
  </w:style>
  <w:style w:type="paragraph" w:customStyle="1" w:styleId="1E5C56FD5B0F4A2EA389320EA39F2914">
    <w:name w:val="1E5C56FD5B0F4A2EA389320EA39F2914"/>
  </w:style>
  <w:style w:type="paragraph" w:customStyle="1" w:styleId="EC6C838E7EC14BF69491256CB75184DE">
    <w:name w:val="EC6C838E7EC14BF69491256CB75184DE"/>
  </w:style>
  <w:style w:type="paragraph" w:customStyle="1" w:styleId="3AA370254A024B51BD57B29A699921AE">
    <w:name w:val="3AA370254A024B51BD57B29A699921AE"/>
  </w:style>
  <w:style w:type="paragraph" w:customStyle="1" w:styleId="5656C9F9761D49C39C8B94154CE041BB">
    <w:name w:val="5656C9F9761D49C39C8B94154CE041BB"/>
  </w:style>
  <w:style w:type="paragraph" w:customStyle="1" w:styleId="8BF75C3C33844A089BEDE4AAEC398BBA">
    <w:name w:val="8BF75C3C33844A089BEDE4AAEC398BBA"/>
  </w:style>
  <w:style w:type="paragraph" w:customStyle="1" w:styleId="C204F98F10BA420B93C386457A787972">
    <w:name w:val="C204F98F10BA420B93C386457A787972"/>
  </w:style>
  <w:style w:type="paragraph" w:customStyle="1" w:styleId="39ED5A628A2E4D3EADB69EEE10E4C284">
    <w:name w:val="39ED5A628A2E4D3EADB69EEE10E4C284"/>
  </w:style>
  <w:style w:type="paragraph" w:customStyle="1" w:styleId="4A968199EE3C497A9EBF478A51637C1A">
    <w:name w:val="4A968199EE3C497A9EBF478A51637C1A"/>
  </w:style>
  <w:style w:type="paragraph" w:customStyle="1" w:styleId="D50CDD940BDD433F89A05F60C8D30F43">
    <w:name w:val="D50CDD940BDD433F89A05F60C8D30F43"/>
  </w:style>
  <w:style w:type="paragraph" w:customStyle="1" w:styleId="FF599CB687C64EEAAE37266F09B694F2">
    <w:name w:val="FF599CB687C64EEAAE37266F09B694F2"/>
  </w:style>
  <w:style w:type="paragraph" w:customStyle="1" w:styleId="3E859A6EAD994CFAB25152AAF97DF5D9">
    <w:name w:val="3E859A6EAD994CFAB25152AAF97DF5D9"/>
    <w:rsid w:val="00553427"/>
  </w:style>
  <w:style w:type="paragraph" w:customStyle="1" w:styleId="00AFA8B799074F28A35C26497845BD14">
    <w:name w:val="00AFA8B799074F28A35C26497845BD14"/>
    <w:rsid w:val="00553427"/>
  </w:style>
  <w:style w:type="paragraph" w:customStyle="1" w:styleId="C205380FB2F2420199418F7B1DB4C64B">
    <w:name w:val="C205380FB2F2420199418F7B1DB4C64B"/>
    <w:rsid w:val="00553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SENIOR SOFTWARE ENGINEER</dc:subject>
  <dc:creator/>
  <cp:keywords/>
  <dc:description>confluence.predictivetechnologies.com</dc:description>
  <cp:lastModifiedBy/>
  <cp:revision>1</cp:revision>
  <dcterms:created xsi:type="dcterms:W3CDTF">2021-08-31T14:39:00Z</dcterms:created>
  <dcterms:modified xsi:type="dcterms:W3CDTF">2021-08-31T14:39:00Z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